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5F63A5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F87B7D85036B4F9AAFB2FD1DBC188606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:rsidR="005F63A5" w:rsidRDefault="00A35C15" w:rsidP="00A35C15">
                <w:pPr>
                  <w:pStyle w:val="CompanyName"/>
                </w:pPr>
                <w:r>
                  <w:t>Zidan Younis</w:t>
                </w:r>
              </w:p>
            </w:sdtContent>
          </w:sdt>
          <w:p w:rsidR="005F63A5" w:rsidRDefault="005F63A5" w:rsidP="00A35C15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2D54A35D4BA94EA5A6AEFD0C8C6F44B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5F63A5" w:rsidRDefault="000F2128" w:rsidP="000F2128">
                <w:pPr>
                  <w:pStyle w:val="ContactInformation"/>
                </w:pPr>
                <w:r>
                  <w:t>Amman - Jordan</w:t>
                </w:r>
              </w:p>
            </w:sdtContent>
          </w:sdt>
          <w:p w:rsidR="005F63A5" w:rsidRDefault="00F61C0E" w:rsidP="000F2128">
            <w:pPr>
              <w:pStyle w:val="ContactInformation"/>
            </w:pPr>
            <w:r>
              <w:t xml:space="preserve">Phone </w:t>
            </w:r>
            <w:sdt>
              <w:sdtPr>
                <w:alias w:val="Company Phone"/>
                <w:id w:val="265011821"/>
                <w:placeholder>
                  <w:docPart w:val="755D426AD34647639E6EB0E490D67A9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A35C15">
                  <w:t>+9</w:t>
                </w:r>
                <w:r w:rsidR="000F2128">
                  <w:t>62</w:t>
                </w:r>
                <w:r w:rsidR="00A35C15">
                  <w:t>-</w:t>
                </w:r>
                <w:r w:rsidR="000F2128">
                  <w:t>79</w:t>
                </w:r>
                <w:r w:rsidR="00A35C15">
                  <w:t>-</w:t>
                </w:r>
                <w:r w:rsidR="000F2128">
                  <w:t>6736326</w:t>
                </w:r>
              </w:sdtContent>
            </w:sdt>
          </w:p>
          <w:p w:rsidR="005F63A5" w:rsidRDefault="00A35C15" w:rsidP="00A35C15">
            <w:pPr>
              <w:pStyle w:val="ContactInformation"/>
            </w:pPr>
            <w:r>
              <w:t>Email</w:t>
            </w:r>
            <w:r w:rsidR="00F61C0E">
              <w:t xml:space="preserve">  </w:t>
            </w:r>
            <w:sdt>
              <w:sdtPr>
                <w:alias w:val="Company Fax"/>
                <w:id w:val="265011823"/>
                <w:placeholder>
                  <w:docPart w:val="C80280D2397D465F97F280D8F2DC35D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>
                  <w:t>ZidanYounis@gmail.com</w:t>
                </w:r>
              </w:sdtContent>
            </w:sdt>
          </w:p>
        </w:tc>
        <w:tc>
          <w:tcPr>
            <w:tcW w:w="5388" w:type="dxa"/>
          </w:tcPr>
          <w:p w:rsidR="005F63A5" w:rsidRDefault="00F61C0E">
            <w:pPr>
              <w:pStyle w:val="Invoice"/>
            </w:pPr>
            <w:r>
              <w:t>INVOICE</w:t>
            </w:r>
          </w:p>
        </w:tc>
      </w:tr>
      <w:tr w:rsidR="005F63A5">
        <w:trPr>
          <w:trHeight w:val="795"/>
          <w:jc w:val="center"/>
        </w:trPr>
        <w:tc>
          <w:tcPr>
            <w:tcW w:w="5412" w:type="dxa"/>
            <w:vMerge/>
          </w:tcPr>
          <w:p w:rsidR="005F63A5" w:rsidRDefault="005F63A5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5F63A5" w:rsidRDefault="00F61C0E" w:rsidP="00ED3054">
            <w:pPr>
              <w:pStyle w:val="RightAligned"/>
            </w:pPr>
            <w:r>
              <w:t>Invoice #</w:t>
            </w:r>
            <w:r w:rsidR="000F2128">
              <w:t>6</w:t>
            </w:r>
            <w:r w:rsidR="00ED3054">
              <w:t>7</w:t>
            </w:r>
            <w:bookmarkStart w:id="0" w:name="_GoBack"/>
            <w:bookmarkEnd w:id="0"/>
          </w:p>
          <w:p w:rsidR="005F63A5" w:rsidRDefault="00F61C0E" w:rsidP="00ED3054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66CF60E4B1CB4D71AC5A8A797FD58AA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1-03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D3054">
                  <w:t>3</w:t>
                </w:r>
                <w:r w:rsidR="00D05845">
                  <w:t>/</w:t>
                </w:r>
                <w:r w:rsidR="00ED3054">
                  <w:t>7</w:t>
                </w:r>
                <w:r w:rsidR="00D05845">
                  <w:t>/202</w:t>
                </w:r>
                <w:r w:rsidR="00ED3054">
                  <w:t>1</w:t>
                </w:r>
              </w:sdtContent>
            </w:sdt>
          </w:p>
        </w:tc>
      </w:tr>
    </w:tbl>
    <w:p w:rsidR="005F63A5" w:rsidRDefault="005F63A5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F63A5">
        <w:trPr>
          <w:trHeight w:val="1440"/>
          <w:jc w:val="center"/>
        </w:trPr>
        <w:tc>
          <w:tcPr>
            <w:tcW w:w="5400" w:type="dxa"/>
          </w:tcPr>
          <w:p w:rsidR="005F63A5" w:rsidRDefault="00F61C0E">
            <w:pPr>
              <w:pStyle w:val="ColumnHeading"/>
            </w:pPr>
            <w:r>
              <w:t>To:</w:t>
            </w:r>
          </w:p>
          <w:p w:rsidR="005F63A5" w:rsidRDefault="00940564" w:rsidP="00940564">
            <w:pPr>
              <w:pStyle w:val="ContactInformation"/>
            </w:pPr>
            <w:r>
              <w:t xml:space="preserve">Speed Jordan for tourism and travel  </w:t>
            </w:r>
          </w:p>
          <w:p w:rsidR="005F63A5" w:rsidRDefault="00940564" w:rsidP="00A35C15">
            <w:pPr>
              <w:pStyle w:val="ContactInformation"/>
            </w:pPr>
            <w:r>
              <w:t>Jordan</w:t>
            </w:r>
          </w:p>
          <w:p w:rsidR="005F63A5" w:rsidRDefault="00940564" w:rsidP="00A35C15">
            <w:pPr>
              <w:pStyle w:val="ContactInformation"/>
            </w:pPr>
            <w:r>
              <w:t>Amman</w:t>
            </w:r>
          </w:p>
          <w:p w:rsidR="005F63A5" w:rsidRDefault="005F63A5" w:rsidP="00A35C15">
            <w:pPr>
              <w:pStyle w:val="ContactInformation"/>
            </w:pPr>
          </w:p>
        </w:tc>
        <w:tc>
          <w:tcPr>
            <w:tcW w:w="5400" w:type="dxa"/>
          </w:tcPr>
          <w:p w:rsidR="005F63A5" w:rsidRDefault="00F61C0E">
            <w:pPr>
              <w:pStyle w:val="ColumnHeading"/>
            </w:pPr>
            <w:r>
              <w:t>For:</w:t>
            </w:r>
          </w:p>
          <w:p w:rsidR="005F63A5" w:rsidRDefault="00940564" w:rsidP="00A35C15">
            <w:pPr>
              <w:pStyle w:val="ContactInformation"/>
            </w:pPr>
            <w:r>
              <w:t>Hosting Renewal</w:t>
            </w:r>
          </w:p>
          <w:p w:rsidR="005F63A5" w:rsidRDefault="005F63A5">
            <w:pPr>
              <w:pStyle w:val="ContactInformation"/>
            </w:pPr>
          </w:p>
        </w:tc>
      </w:tr>
    </w:tbl>
    <w:p w:rsidR="005F63A5" w:rsidRDefault="005F63A5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  <w:gridCol w:w="1530"/>
        <w:gridCol w:w="1530"/>
      </w:tblGrid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63A5" w:rsidRDefault="00F61C0E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63A5" w:rsidRDefault="000F2128">
            <w:pPr>
              <w:pStyle w:val="CenteredColumnHeading"/>
            </w:pPr>
            <w:r>
              <w:t>Duration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63A5" w:rsidRDefault="00F61C0E">
            <w:pPr>
              <w:pStyle w:val="CenteredColumnHeading"/>
            </w:pPr>
            <w:r>
              <w:t>RATE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F63A5" w:rsidRDefault="00F61C0E">
            <w:pPr>
              <w:pStyle w:val="CenteredColumnHeading"/>
            </w:pPr>
            <w:r>
              <w:t>AMOUNT</w:t>
            </w: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973F8F">
            <w:pPr>
              <w:pStyle w:val="TableText"/>
            </w:pPr>
            <w:r>
              <w:t xml:space="preserve">Web </w:t>
            </w:r>
            <w:r w:rsidR="00A00CED">
              <w:t>Hosting</w:t>
            </w:r>
            <w:r w:rsidR="00D05845">
              <w:t xml:space="preserve"> renewal for 1 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D05845">
            <w:pPr>
              <w:pStyle w:val="TableText"/>
              <w:jc w:val="right"/>
            </w:pPr>
            <w:r>
              <w:t>1</w:t>
            </w:r>
            <w:r w:rsidR="00A00CED">
              <w:t xml:space="preserve"> Year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940564">
            <w:pPr>
              <w:pStyle w:val="Amount"/>
            </w:pPr>
            <w:r>
              <w:t>100 JD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D05845">
            <w:pPr>
              <w:pStyle w:val="Amount"/>
            </w:pPr>
            <w:r>
              <w:t>100</w:t>
            </w:r>
            <w:r w:rsidR="00940564">
              <w:t xml:space="preserve"> JD</w:t>
            </w: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A63" w:rsidRDefault="00210A63" w:rsidP="00940564">
            <w:pPr>
              <w:pStyle w:val="TableText"/>
              <w:ind w:left="720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3A5" w:rsidRDefault="005F63A5">
            <w:pPr>
              <w:pStyle w:val="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TableText"/>
              <w:jc w:val="righ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5F63A5">
            <w:pPr>
              <w:pStyle w:val="Amount"/>
            </w:pPr>
          </w:p>
        </w:tc>
      </w:tr>
      <w:tr w:rsidR="005F63A5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63A5" w:rsidRDefault="005F63A5"/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D05845">
            <w:pPr>
              <w:pStyle w:val="RightAligned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0BB8B54" wp14:editId="15DD0696">
                  <wp:simplePos x="0" y="0"/>
                  <wp:positionH relativeFrom="column">
                    <wp:posOffset>1533525</wp:posOffset>
                  </wp:positionH>
                  <wp:positionV relativeFrom="paragraph">
                    <wp:posOffset>-36830</wp:posOffset>
                  </wp:positionV>
                  <wp:extent cx="1076325" cy="66802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itur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6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1C0E"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5F63A5" w:rsidRDefault="00D05845" w:rsidP="00A00CED">
            <w:pPr>
              <w:pStyle w:val="Amount"/>
            </w:pPr>
            <w:r>
              <w:t>100</w:t>
            </w:r>
            <w:r w:rsidR="00940564">
              <w:t xml:space="preserve"> JD</w:t>
            </w:r>
          </w:p>
        </w:tc>
      </w:tr>
    </w:tbl>
    <w:p w:rsidR="005F63A5" w:rsidRDefault="005F63A5"/>
    <w:tbl>
      <w:tblPr>
        <w:tblW w:w="1080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5F63A5">
        <w:trPr>
          <w:trHeight w:val="1584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F63A5" w:rsidRDefault="00F61C0E">
            <w:pPr>
              <w:pStyle w:val="TableText"/>
            </w:pPr>
            <w:r>
              <w:t xml:space="preserve">Make all checks payable to </w:t>
            </w:r>
            <w:sdt>
              <w:sdtPr>
                <w:alias w:val="Company"/>
                <w:id w:val="242283893"/>
                <w:placeholder>
                  <w:docPart w:val="7738B341AE1A484BAC8BCD80DCD8FC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A35C15">
                  <w:t>Zidan Younis</w:t>
                </w:r>
              </w:sdtContent>
            </w:sdt>
          </w:p>
          <w:p w:rsidR="005F63A5" w:rsidRDefault="00F61C0E" w:rsidP="00D05845">
            <w:pPr>
              <w:pStyle w:val="TableText"/>
              <w:rPr>
                <w:rFonts w:hint="cs"/>
                <w:rtl/>
              </w:rPr>
            </w:pPr>
            <w:r>
              <w:t xml:space="preserve">Total due in </w:t>
            </w:r>
            <w:r w:rsidR="00D05845">
              <w:t>7</w:t>
            </w:r>
            <w:r>
              <w:t xml:space="preserve"> days. </w:t>
            </w:r>
          </w:p>
          <w:p w:rsidR="00ED3054" w:rsidRDefault="00ED3054" w:rsidP="00D05845">
            <w:pPr>
              <w:pStyle w:val="TableText"/>
            </w:pPr>
          </w:p>
          <w:p w:rsidR="00ED3054" w:rsidRDefault="00ED3054" w:rsidP="00ED3054">
            <w:pPr>
              <w:pStyle w:val="TableText"/>
            </w:pPr>
          </w:p>
        </w:tc>
      </w:tr>
      <w:tr w:rsidR="005F63A5">
        <w:trPr>
          <w:trHeight w:val="432"/>
          <w:jc w:val="center"/>
        </w:trPr>
        <w:tc>
          <w:tcPr>
            <w:tcW w:w="10800" w:type="dxa"/>
            <w:vAlign w:val="center"/>
          </w:tcPr>
          <w:p w:rsidR="005F63A5" w:rsidRDefault="00F61C0E">
            <w:pPr>
              <w:pStyle w:val="CenteredColumnHeading"/>
            </w:pPr>
            <w:r>
              <w:t>Thank you for your business!</w:t>
            </w:r>
          </w:p>
        </w:tc>
      </w:tr>
    </w:tbl>
    <w:p w:rsidR="005F63A5" w:rsidRDefault="005F63A5"/>
    <w:sectPr w:rsidR="005F63A5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19E"/>
    <w:multiLevelType w:val="hybridMultilevel"/>
    <w:tmpl w:val="23A4B9AE"/>
    <w:lvl w:ilvl="0" w:tplc="C29C55A6">
      <w:start w:val="22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C15"/>
    <w:rsid w:val="000F2128"/>
    <w:rsid w:val="00210A63"/>
    <w:rsid w:val="005F63A5"/>
    <w:rsid w:val="006B6444"/>
    <w:rsid w:val="00940564"/>
    <w:rsid w:val="00973F8F"/>
    <w:rsid w:val="00A00CED"/>
    <w:rsid w:val="00A35C15"/>
    <w:rsid w:val="00A8055A"/>
    <w:rsid w:val="00D05845"/>
    <w:rsid w:val="00ED3054"/>
    <w:rsid w:val="00F61C0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uiPriority="5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dan\AppData\Roaming\Microsoft\Templates\Invoice_servi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7B7D85036B4F9AAFB2FD1DBC18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C18C-30A6-4AD2-97D3-D4AAC12A1230}"/>
      </w:docPartPr>
      <w:docPartBody>
        <w:p w:rsidR="00470F07" w:rsidRDefault="000C6260">
          <w:pPr>
            <w:pStyle w:val="F87B7D85036B4F9AAFB2FD1DBC188606"/>
          </w:pPr>
          <w:r>
            <w:t>[Company Name]</w:t>
          </w:r>
        </w:p>
      </w:docPartBody>
    </w:docPart>
    <w:docPart>
      <w:docPartPr>
        <w:name w:val="2D54A35D4BA94EA5A6AEFD0C8C6F4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4791F-44AC-4039-89BA-1D902DA54C95}"/>
      </w:docPartPr>
      <w:docPartBody>
        <w:p w:rsidR="00470F07" w:rsidRDefault="000C6260">
          <w:pPr>
            <w:pStyle w:val="2D54A35D4BA94EA5A6AEFD0C8C6F44B9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755D426AD34647639E6EB0E490D67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ED4DF-6873-4DD4-BE90-E86D82843141}"/>
      </w:docPartPr>
      <w:docPartBody>
        <w:p w:rsidR="00470F07" w:rsidRDefault="000C6260">
          <w:pPr>
            <w:pStyle w:val="755D426AD34647639E6EB0E490D67A93"/>
          </w:pPr>
          <w:r>
            <w:t>[Phone Number]</w:t>
          </w:r>
        </w:p>
      </w:docPartBody>
    </w:docPart>
    <w:docPart>
      <w:docPartPr>
        <w:name w:val="C80280D2397D465F97F280D8F2DC3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74E2-3517-4A50-A52C-1CE40D413151}"/>
      </w:docPartPr>
      <w:docPartBody>
        <w:p w:rsidR="00470F07" w:rsidRDefault="000C6260">
          <w:pPr>
            <w:pStyle w:val="C80280D2397D465F97F280D8F2DC35D6"/>
          </w:pPr>
          <w:r>
            <w:t>[Fax Number]</w:t>
          </w:r>
        </w:p>
      </w:docPartBody>
    </w:docPart>
    <w:docPart>
      <w:docPartPr>
        <w:name w:val="66CF60E4B1CB4D71AC5A8A797FD58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FCD04-F311-4532-93CF-7B2365FC8F06}"/>
      </w:docPartPr>
      <w:docPartBody>
        <w:p w:rsidR="00470F07" w:rsidRDefault="000C6260">
          <w:pPr>
            <w:pStyle w:val="66CF60E4B1CB4D71AC5A8A797FD58AAB"/>
          </w:pPr>
          <w:r>
            <w:t>[Pick the date]</w:t>
          </w:r>
        </w:p>
      </w:docPartBody>
    </w:docPart>
    <w:docPart>
      <w:docPartPr>
        <w:name w:val="7738B341AE1A484BAC8BCD80DCD8F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DE256-D4DD-4C3C-81A4-7D6132E9C88F}"/>
      </w:docPartPr>
      <w:docPartBody>
        <w:p w:rsidR="00470F07" w:rsidRDefault="000C6260">
          <w:pPr>
            <w:pStyle w:val="7738B341AE1A484BAC8BCD80DCD8FC77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60"/>
    <w:rsid w:val="000C6260"/>
    <w:rsid w:val="002A001B"/>
    <w:rsid w:val="00470F07"/>
    <w:rsid w:val="00A066AF"/>
    <w:rsid w:val="00B51D3C"/>
    <w:rsid w:val="00D84896"/>
    <w:rsid w:val="00F7788A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B7D85036B4F9AAFB2FD1DBC188606">
    <w:name w:val="F87B7D85036B4F9AAFB2FD1DBC188606"/>
  </w:style>
  <w:style w:type="paragraph" w:customStyle="1" w:styleId="C5E853B48CFB4632944F03CC05B52147">
    <w:name w:val="C5E853B48CFB4632944F03CC05B52147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D54A35D4BA94EA5A6AEFD0C8C6F44B9">
    <w:name w:val="2D54A35D4BA94EA5A6AEFD0C8C6F44B9"/>
  </w:style>
  <w:style w:type="paragraph" w:customStyle="1" w:styleId="755D426AD34647639E6EB0E490D67A93">
    <w:name w:val="755D426AD34647639E6EB0E490D67A93"/>
  </w:style>
  <w:style w:type="paragraph" w:customStyle="1" w:styleId="C80280D2397D465F97F280D8F2DC35D6">
    <w:name w:val="C80280D2397D465F97F280D8F2DC35D6"/>
  </w:style>
  <w:style w:type="paragraph" w:customStyle="1" w:styleId="7EDA9D46DD70483FA151D05D2046D9FD">
    <w:name w:val="7EDA9D46DD70483FA151D05D2046D9FD"/>
  </w:style>
  <w:style w:type="paragraph" w:customStyle="1" w:styleId="66CF60E4B1CB4D71AC5A8A797FD58AAB">
    <w:name w:val="66CF60E4B1CB4D71AC5A8A797FD58AAB"/>
  </w:style>
  <w:style w:type="paragraph" w:customStyle="1" w:styleId="8B1170B3D7CB4832B1E4DBA1B30CC1A8">
    <w:name w:val="8B1170B3D7CB4832B1E4DBA1B30CC1A8"/>
  </w:style>
  <w:style w:type="paragraph" w:customStyle="1" w:styleId="F416E7561C2447E2B0632B5B146400F3">
    <w:name w:val="F416E7561C2447E2B0632B5B146400F3"/>
  </w:style>
  <w:style w:type="paragraph" w:customStyle="1" w:styleId="F13CD8EC60254006A893EF18E78BBDBC">
    <w:name w:val="F13CD8EC60254006A893EF18E78BBDBC"/>
  </w:style>
  <w:style w:type="paragraph" w:customStyle="1" w:styleId="A4C4E2DD82354AC8999FB9D4DCC6F31D">
    <w:name w:val="A4C4E2DD82354AC8999FB9D4DCC6F31D"/>
  </w:style>
  <w:style w:type="paragraph" w:customStyle="1" w:styleId="53B27D78468B44CFA80FB803413E17D2">
    <w:name w:val="53B27D78468B44CFA80FB803413E17D2"/>
  </w:style>
  <w:style w:type="paragraph" w:customStyle="1" w:styleId="C928736B7794430A8BA51286B8DE5BFD">
    <w:name w:val="C928736B7794430A8BA51286B8DE5BFD"/>
  </w:style>
  <w:style w:type="paragraph" w:customStyle="1" w:styleId="80D36C410A4149C59FD1B57BD5580977">
    <w:name w:val="80D36C410A4149C59FD1B57BD5580977"/>
  </w:style>
  <w:style w:type="paragraph" w:customStyle="1" w:styleId="7738B341AE1A484BAC8BCD80DCD8FC77">
    <w:name w:val="7738B341AE1A484BAC8BCD80DCD8FC7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B7D85036B4F9AAFB2FD1DBC188606">
    <w:name w:val="F87B7D85036B4F9AAFB2FD1DBC188606"/>
  </w:style>
  <w:style w:type="paragraph" w:customStyle="1" w:styleId="C5E853B48CFB4632944F03CC05B52147">
    <w:name w:val="C5E853B48CFB4632944F03CC05B52147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2D54A35D4BA94EA5A6AEFD0C8C6F44B9">
    <w:name w:val="2D54A35D4BA94EA5A6AEFD0C8C6F44B9"/>
  </w:style>
  <w:style w:type="paragraph" w:customStyle="1" w:styleId="755D426AD34647639E6EB0E490D67A93">
    <w:name w:val="755D426AD34647639E6EB0E490D67A93"/>
  </w:style>
  <w:style w:type="paragraph" w:customStyle="1" w:styleId="C80280D2397D465F97F280D8F2DC35D6">
    <w:name w:val="C80280D2397D465F97F280D8F2DC35D6"/>
  </w:style>
  <w:style w:type="paragraph" w:customStyle="1" w:styleId="7EDA9D46DD70483FA151D05D2046D9FD">
    <w:name w:val="7EDA9D46DD70483FA151D05D2046D9FD"/>
  </w:style>
  <w:style w:type="paragraph" w:customStyle="1" w:styleId="66CF60E4B1CB4D71AC5A8A797FD58AAB">
    <w:name w:val="66CF60E4B1CB4D71AC5A8A797FD58AAB"/>
  </w:style>
  <w:style w:type="paragraph" w:customStyle="1" w:styleId="8B1170B3D7CB4832B1E4DBA1B30CC1A8">
    <w:name w:val="8B1170B3D7CB4832B1E4DBA1B30CC1A8"/>
  </w:style>
  <w:style w:type="paragraph" w:customStyle="1" w:styleId="F416E7561C2447E2B0632B5B146400F3">
    <w:name w:val="F416E7561C2447E2B0632B5B146400F3"/>
  </w:style>
  <w:style w:type="paragraph" w:customStyle="1" w:styleId="F13CD8EC60254006A893EF18E78BBDBC">
    <w:name w:val="F13CD8EC60254006A893EF18E78BBDBC"/>
  </w:style>
  <w:style w:type="paragraph" w:customStyle="1" w:styleId="A4C4E2DD82354AC8999FB9D4DCC6F31D">
    <w:name w:val="A4C4E2DD82354AC8999FB9D4DCC6F31D"/>
  </w:style>
  <w:style w:type="paragraph" w:customStyle="1" w:styleId="53B27D78468B44CFA80FB803413E17D2">
    <w:name w:val="53B27D78468B44CFA80FB803413E17D2"/>
  </w:style>
  <w:style w:type="paragraph" w:customStyle="1" w:styleId="C928736B7794430A8BA51286B8DE5BFD">
    <w:name w:val="C928736B7794430A8BA51286B8DE5BFD"/>
  </w:style>
  <w:style w:type="paragraph" w:customStyle="1" w:styleId="80D36C410A4149C59FD1B57BD5580977">
    <w:name w:val="80D36C410A4149C59FD1B57BD5580977"/>
  </w:style>
  <w:style w:type="paragraph" w:customStyle="1" w:styleId="7738B341AE1A484BAC8BCD80DCD8FC77">
    <w:name w:val="7738B341AE1A484BAC8BCD80DCD8FC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2021-03-07T00:00:00</PublishDate>
  <Abstract/>
  <CompanyAddress>Amman - Jordan</CompanyAddress>
  <CompanyPhone>+962-79-6736326</CompanyPhone>
  <CompanyFax>ZidanYounis@gmail.com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Invoice_service.dotx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Zidan Younis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Zidan Younis</dc:creator>
  <cp:lastModifiedBy>Zidan Younis</cp:lastModifiedBy>
  <cp:revision>2</cp:revision>
  <cp:lastPrinted>2017-03-01T09:17:00Z</cp:lastPrinted>
  <dcterms:created xsi:type="dcterms:W3CDTF">2021-03-07T12:32:00Z</dcterms:created>
  <dcterms:modified xsi:type="dcterms:W3CDTF">2021-03-07T12:32:00Z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TC100726799990</vt:lpwstr>
  </property>
</Properties>
</file>